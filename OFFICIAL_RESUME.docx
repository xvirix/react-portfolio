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8114C" w14:textId="77777777" w:rsidR="00816216" w:rsidRPr="00A80FB3" w:rsidRDefault="006C606F" w:rsidP="00CB4933">
      <w:pPr>
        <w:pStyle w:val="Title"/>
        <w:rPr>
          <w:sz w:val="48"/>
          <w:szCs w:val="48"/>
        </w:rPr>
      </w:pPr>
      <w:r w:rsidRPr="00A80FB3">
        <w:rPr>
          <w:sz w:val="48"/>
          <w:szCs w:val="48"/>
        </w:rPr>
        <w:t xml:space="preserve">Viridiana Ortiz </w:t>
      </w:r>
    </w:p>
    <w:p w14:paraId="5CCC7CE1" w14:textId="05B91BA3" w:rsidR="00141A4C" w:rsidRDefault="006C606F" w:rsidP="00CB4933">
      <w:r>
        <w:t xml:space="preserve">4232 Diaz Ave. </w:t>
      </w:r>
      <w:r w:rsidR="00110527">
        <w:t xml:space="preserve">Fort Worth, TX </w:t>
      </w:r>
      <w:r>
        <w:t>76107</w:t>
      </w:r>
      <w:r w:rsidR="00141A4C">
        <w:t> | </w:t>
      </w:r>
      <w:r>
        <w:t>(817) 714-5655</w:t>
      </w:r>
      <w:r w:rsidR="00141A4C">
        <w:t> | </w:t>
      </w:r>
      <w:r w:rsidR="005C3821">
        <w:t>viriortiz32@gmail.com</w:t>
      </w:r>
    </w:p>
    <w:sdt>
      <w:sdtPr>
        <w:rPr>
          <w:sz w:val="22"/>
          <w:szCs w:val="24"/>
        </w:rPr>
        <w:alias w:val="Education:"/>
        <w:tag w:val="Education:"/>
        <w:id w:val="807127995"/>
        <w:placeholder>
          <w:docPart w:val="636098A5DA9BF74AB588A6761FF5851B"/>
        </w:placeholder>
        <w:temporary/>
        <w:showingPlcHdr/>
        <w15:appearance w15:val="hidden"/>
      </w:sdtPr>
      <w:sdtEndPr/>
      <w:sdtContent>
        <w:p w14:paraId="229E9968" w14:textId="3677DA11" w:rsidR="008734D7" w:rsidRPr="0055600E" w:rsidRDefault="009D5933" w:rsidP="00CB4933">
          <w:pPr>
            <w:pStyle w:val="Heading1"/>
            <w:rPr>
              <w:sz w:val="22"/>
              <w:szCs w:val="24"/>
            </w:rPr>
          </w:pPr>
          <w:r w:rsidRPr="0055600E">
            <w:rPr>
              <w:sz w:val="22"/>
              <w:szCs w:val="24"/>
            </w:rPr>
            <w:t>Education</w:t>
          </w:r>
        </w:p>
      </w:sdtContent>
    </w:sdt>
    <w:p w14:paraId="1EBE5B9E" w14:textId="77777777" w:rsidR="0055600E" w:rsidRPr="0055600E" w:rsidRDefault="008F41CD" w:rsidP="008F41CD">
      <w:pPr>
        <w:rPr>
          <w:rFonts w:asciiTheme="majorHAnsi" w:hAnsiTheme="majorHAnsi"/>
          <w:b/>
          <w:bCs/>
          <w:sz w:val="21"/>
          <w:szCs w:val="21"/>
        </w:rPr>
      </w:pPr>
      <w:r w:rsidRPr="0055600E">
        <w:rPr>
          <w:rFonts w:asciiTheme="majorHAnsi" w:hAnsiTheme="majorHAnsi"/>
          <w:b/>
          <w:bCs/>
          <w:sz w:val="21"/>
          <w:szCs w:val="21"/>
        </w:rPr>
        <w:t>SMU Coding Bootcamp | 2021</w:t>
      </w:r>
    </w:p>
    <w:p w14:paraId="31E7D483" w14:textId="446E7EF6" w:rsidR="008800CD" w:rsidRPr="008800CD" w:rsidRDefault="0055600E" w:rsidP="008F41CD">
      <w:pPr>
        <w:rPr>
          <w:rFonts w:asciiTheme="majorHAnsi" w:hAnsiTheme="majorHAnsi"/>
          <w:sz w:val="20"/>
          <w:szCs w:val="20"/>
        </w:rPr>
      </w:pPr>
      <w:r w:rsidRPr="0055600E">
        <w:rPr>
          <w:rFonts w:asciiTheme="majorHAnsi" w:hAnsiTheme="majorHAnsi"/>
          <w:sz w:val="20"/>
          <w:szCs w:val="20"/>
        </w:rPr>
        <w:t xml:space="preserve">Efficient in HTML, CSS, </w:t>
      </w:r>
      <w:r w:rsidR="008800CD">
        <w:rPr>
          <w:rFonts w:asciiTheme="majorHAnsi" w:hAnsiTheme="majorHAnsi"/>
          <w:sz w:val="20"/>
          <w:szCs w:val="20"/>
        </w:rPr>
        <w:t>Tailwind, Materialize, and</w:t>
      </w:r>
      <w:r w:rsidRPr="0055600E">
        <w:rPr>
          <w:rFonts w:asciiTheme="majorHAnsi" w:hAnsiTheme="majorHAnsi"/>
          <w:sz w:val="20"/>
          <w:szCs w:val="20"/>
        </w:rPr>
        <w:t xml:space="preserve"> JavaScrip</w:t>
      </w:r>
      <w:r w:rsidR="008800CD">
        <w:rPr>
          <w:rFonts w:asciiTheme="majorHAnsi" w:hAnsiTheme="majorHAnsi"/>
          <w:sz w:val="20"/>
          <w:szCs w:val="20"/>
        </w:rPr>
        <w:t xml:space="preserve">t. </w:t>
      </w:r>
      <w:r w:rsidR="008800CD">
        <w:rPr>
          <w:rFonts w:asciiTheme="majorHAnsi" w:hAnsiTheme="majorHAnsi"/>
          <w:sz w:val="20"/>
          <w:szCs w:val="20"/>
        </w:rPr>
        <w:br/>
        <w:t>Adapting to backend coding</w:t>
      </w:r>
    </w:p>
    <w:p w14:paraId="53C6C08F" w14:textId="054470AD" w:rsidR="006270A9" w:rsidRPr="0055600E" w:rsidRDefault="006C606F" w:rsidP="00CB4933">
      <w:pPr>
        <w:pStyle w:val="Heading2"/>
        <w:rPr>
          <w:sz w:val="21"/>
          <w:szCs w:val="22"/>
        </w:rPr>
      </w:pPr>
      <w:r w:rsidRPr="0055600E">
        <w:rPr>
          <w:sz w:val="21"/>
          <w:szCs w:val="22"/>
        </w:rPr>
        <w:t>bACHELOR</w:t>
      </w:r>
      <w:r w:rsidR="00542CBF" w:rsidRPr="0055600E">
        <w:rPr>
          <w:sz w:val="21"/>
          <w:szCs w:val="22"/>
        </w:rPr>
        <w:t>’</w:t>
      </w:r>
      <w:r w:rsidRPr="0055600E">
        <w:rPr>
          <w:sz w:val="21"/>
          <w:szCs w:val="22"/>
        </w:rPr>
        <w:t>S dEGREE</w:t>
      </w:r>
      <w:proofErr w:type="gramStart"/>
      <w:r w:rsidR="009D5933" w:rsidRPr="0055600E">
        <w:rPr>
          <w:sz w:val="21"/>
          <w:szCs w:val="22"/>
        </w:rPr>
        <w:t>| </w:t>
      </w:r>
      <w:r w:rsidRPr="0055600E">
        <w:rPr>
          <w:sz w:val="21"/>
          <w:szCs w:val="22"/>
        </w:rPr>
        <w:t xml:space="preserve"> MAY</w:t>
      </w:r>
      <w:proofErr w:type="gramEnd"/>
      <w:r w:rsidRPr="0055600E">
        <w:rPr>
          <w:sz w:val="21"/>
          <w:szCs w:val="22"/>
        </w:rPr>
        <w:t xml:space="preserve"> 2018</w:t>
      </w:r>
      <w:r w:rsidR="009D5933" w:rsidRPr="0055600E">
        <w:rPr>
          <w:sz w:val="21"/>
          <w:szCs w:val="22"/>
        </w:rPr>
        <w:t> | </w:t>
      </w:r>
      <w:r w:rsidRPr="0055600E">
        <w:rPr>
          <w:sz w:val="21"/>
          <w:szCs w:val="22"/>
        </w:rPr>
        <w:t>tEXAS CHRISTIAN uNIVERSITY</w:t>
      </w:r>
    </w:p>
    <w:p w14:paraId="0AD617D4" w14:textId="77777777" w:rsidR="006270A9" w:rsidRPr="0055600E" w:rsidRDefault="00257FFD" w:rsidP="00CB4933">
      <w:pPr>
        <w:pStyle w:val="ListBullet"/>
        <w:spacing w:line="240" w:lineRule="auto"/>
        <w:rPr>
          <w:sz w:val="20"/>
          <w:szCs w:val="20"/>
        </w:rPr>
      </w:pPr>
      <w:r w:rsidRPr="0055600E">
        <w:rPr>
          <w:sz w:val="20"/>
          <w:szCs w:val="20"/>
        </w:rPr>
        <w:t xml:space="preserve">Major: </w:t>
      </w:r>
      <w:r w:rsidR="006C606F" w:rsidRPr="0055600E">
        <w:rPr>
          <w:sz w:val="20"/>
          <w:szCs w:val="20"/>
        </w:rPr>
        <w:t>Early Childhood Education</w:t>
      </w:r>
    </w:p>
    <w:p w14:paraId="6289079C" w14:textId="4870BD7D" w:rsidR="005C3821" w:rsidRPr="0055600E" w:rsidRDefault="005C3821" w:rsidP="00CB4933">
      <w:pPr>
        <w:pStyle w:val="ListBullet"/>
        <w:spacing w:line="240" w:lineRule="auto"/>
        <w:rPr>
          <w:sz w:val="20"/>
          <w:szCs w:val="20"/>
        </w:rPr>
      </w:pPr>
      <w:r w:rsidRPr="0055600E">
        <w:rPr>
          <w:sz w:val="20"/>
          <w:szCs w:val="20"/>
        </w:rPr>
        <w:t>EC-6 Certified (Texas)</w:t>
      </w:r>
    </w:p>
    <w:p w14:paraId="67D2E1D4" w14:textId="1796C8A8" w:rsidR="005C3821" w:rsidRPr="0055600E" w:rsidRDefault="005C3821" w:rsidP="00CB4933">
      <w:pPr>
        <w:pStyle w:val="ListBullet"/>
        <w:spacing w:line="240" w:lineRule="auto"/>
        <w:rPr>
          <w:sz w:val="20"/>
          <w:szCs w:val="20"/>
        </w:rPr>
      </w:pPr>
      <w:r w:rsidRPr="0055600E">
        <w:rPr>
          <w:sz w:val="20"/>
          <w:szCs w:val="20"/>
        </w:rPr>
        <w:t>Bilingual Certified (Texas)</w:t>
      </w:r>
    </w:p>
    <w:p w14:paraId="74B26381" w14:textId="376B8B09" w:rsidR="008734D7" w:rsidRPr="0055600E" w:rsidRDefault="006C606F" w:rsidP="008734D7">
      <w:pPr>
        <w:pStyle w:val="Heading2"/>
        <w:rPr>
          <w:sz w:val="21"/>
          <w:szCs w:val="22"/>
        </w:rPr>
      </w:pPr>
      <w:proofErr w:type="gramStart"/>
      <w:r w:rsidRPr="0055600E">
        <w:rPr>
          <w:sz w:val="21"/>
          <w:szCs w:val="22"/>
        </w:rPr>
        <w:t>aSSOCIATE</w:t>
      </w:r>
      <w:r w:rsidR="00542CBF" w:rsidRPr="0055600E">
        <w:rPr>
          <w:sz w:val="21"/>
          <w:szCs w:val="22"/>
        </w:rPr>
        <w:t>’</w:t>
      </w:r>
      <w:r w:rsidRPr="0055600E">
        <w:rPr>
          <w:sz w:val="21"/>
          <w:szCs w:val="22"/>
        </w:rPr>
        <w:t>S</w:t>
      </w:r>
      <w:proofErr w:type="gramEnd"/>
      <w:r w:rsidR="009D5933" w:rsidRPr="0055600E">
        <w:rPr>
          <w:sz w:val="21"/>
          <w:szCs w:val="22"/>
        </w:rPr>
        <w:t> </w:t>
      </w:r>
      <w:r w:rsidR="00257FFD" w:rsidRPr="0055600E">
        <w:rPr>
          <w:sz w:val="21"/>
          <w:szCs w:val="22"/>
        </w:rPr>
        <w:t>degree</w:t>
      </w:r>
      <w:r w:rsidR="009D5933" w:rsidRPr="0055600E">
        <w:rPr>
          <w:sz w:val="21"/>
          <w:szCs w:val="22"/>
        </w:rPr>
        <w:t>| </w:t>
      </w:r>
      <w:r w:rsidRPr="0055600E">
        <w:rPr>
          <w:sz w:val="21"/>
          <w:szCs w:val="22"/>
        </w:rPr>
        <w:t>dECEMBER 2015</w:t>
      </w:r>
      <w:r w:rsidR="009D5933" w:rsidRPr="0055600E">
        <w:rPr>
          <w:sz w:val="21"/>
          <w:szCs w:val="22"/>
        </w:rPr>
        <w:t> | </w:t>
      </w:r>
      <w:r w:rsidRPr="0055600E">
        <w:rPr>
          <w:sz w:val="21"/>
          <w:szCs w:val="22"/>
        </w:rPr>
        <w:t>TARRANT COUNTY COLLEGE</w:t>
      </w:r>
    </w:p>
    <w:p w14:paraId="33C1A945" w14:textId="7E0D7BE3" w:rsidR="008734D7" w:rsidRPr="0055600E" w:rsidRDefault="008734D7" w:rsidP="008734D7">
      <w:pPr>
        <w:pStyle w:val="ListBullet"/>
        <w:spacing w:line="240" w:lineRule="auto"/>
        <w:rPr>
          <w:sz w:val="20"/>
          <w:szCs w:val="20"/>
        </w:rPr>
      </w:pPr>
      <w:r w:rsidRPr="0055600E">
        <w:rPr>
          <w:sz w:val="20"/>
          <w:szCs w:val="20"/>
        </w:rPr>
        <w:t>Associates of Arts</w:t>
      </w:r>
    </w:p>
    <w:p w14:paraId="6AAC98C5" w14:textId="196BA541" w:rsidR="008734D7" w:rsidRPr="0055600E" w:rsidRDefault="008734D7" w:rsidP="008734D7">
      <w:pPr>
        <w:pStyle w:val="Heading2"/>
        <w:rPr>
          <w:sz w:val="21"/>
          <w:szCs w:val="21"/>
        </w:rPr>
      </w:pPr>
      <w:r w:rsidRPr="0055600E">
        <w:rPr>
          <w:sz w:val="21"/>
          <w:szCs w:val="21"/>
        </w:rPr>
        <w:t>R.L. pASChal High School | may 2013</w:t>
      </w:r>
    </w:p>
    <w:p w14:paraId="02DFB705" w14:textId="77777777" w:rsidR="005C3821" w:rsidRPr="0055600E" w:rsidRDefault="005C3821" w:rsidP="005C3821">
      <w:pPr>
        <w:pStyle w:val="Heading1"/>
        <w:rPr>
          <w:sz w:val="22"/>
          <w:szCs w:val="24"/>
        </w:rPr>
      </w:pPr>
      <w:r w:rsidRPr="0055600E">
        <w:rPr>
          <w:sz w:val="22"/>
          <w:szCs w:val="24"/>
        </w:rPr>
        <w:t>Work Experience</w:t>
      </w:r>
    </w:p>
    <w:p w14:paraId="386BAA31" w14:textId="4729B921" w:rsidR="005C3821" w:rsidRPr="0055600E" w:rsidRDefault="005C3821" w:rsidP="005C3821">
      <w:pPr>
        <w:pStyle w:val="Heading2"/>
        <w:rPr>
          <w:sz w:val="21"/>
          <w:szCs w:val="22"/>
        </w:rPr>
      </w:pPr>
      <w:r w:rsidRPr="0055600E">
        <w:rPr>
          <w:sz w:val="21"/>
          <w:szCs w:val="22"/>
        </w:rPr>
        <w:t>teacher | General education | CHarles Nash Elementary school (fwisd) | August 2018 – May 2020</w:t>
      </w:r>
    </w:p>
    <w:p w14:paraId="28D93FEC" w14:textId="13AA72C7" w:rsidR="005365DD" w:rsidRPr="0055600E" w:rsidRDefault="005365DD" w:rsidP="005365DD">
      <w:pPr>
        <w:pStyle w:val="ListBullet"/>
        <w:spacing w:line="240" w:lineRule="auto"/>
        <w:rPr>
          <w:sz w:val="20"/>
          <w:szCs w:val="20"/>
        </w:rPr>
      </w:pPr>
      <w:r w:rsidRPr="0055600E">
        <w:rPr>
          <w:sz w:val="20"/>
          <w:szCs w:val="20"/>
        </w:rPr>
        <w:t>Instructed 2</w:t>
      </w:r>
      <w:proofErr w:type="gramStart"/>
      <w:r w:rsidRPr="0055600E">
        <w:rPr>
          <w:sz w:val="20"/>
          <w:szCs w:val="20"/>
          <w:vertAlign w:val="superscript"/>
        </w:rPr>
        <w:t>nd</w:t>
      </w:r>
      <w:r w:rsidRPr="0055600E">
        <w:rPr>
          <w:sz w:val="20"/>
          <w:szCs w:val="20"/>
        </w:rPr>
        <w:t xml:space="preserve">  and</w:t>
      </w:r>
      <w:proofErr w:type="gramEnd"/>
      <w:r w:rsidRPr="0055600E">
        <w:rPr>
          <w:sz w:val="20"/>
          <w:szCs w:val="20"/>
        </w:rPr>
        <w:t xml:space="preserve"> 3</w:t>
      </w:r>
      <w:r w:rsidRPr="0055600E">
        <w:rPr>
          <w:sz w:val="20"/>
          <w:szCs w:val="20"/>
          <w:vertAlign w:val="superscript"/>
        </w:rPr>
        <w:t>rd</w:t>
      </w:r>
      <w:r w:rsidRPr="0055600E">
        <w:rPr>
          <w:sz w:val="20"/>
          <w:szCs w:val="20"/>
        </w:rPr>
        <w:t xml:space="preserve"> grade by designing trait-driven classroom reading and math workshops. </w:t>
      </w:r>
    </w:p>
    <w:p w14:paraId="116F595F" w14:textId="12484FFB" w:rsidR="005C3821" w:rsidRPr="0055600E" w:rsidRDefault="005365DD" w:rsidP="005365DD">
      <w:pPr>
        <w:pStyle w:val="ListBullet"/>
        <w:spacing w:line="240" w:lineRule="auto"/>
        <w:rPr>
          <w:sz w:val="20"/>
          <w:szCs w:val="20"/>
        </w:rPr>
      </w:pPr>
      <w:r w:rsidRPr="0055600E">
        <w:rPr>
          <w:sz w:val="20"/>
          <w:szCs w:val="20"/>
        </w:rPr>
        <w:t>Designed classroom management system using college-learning where students would receive differentiated content rigor</w:t>
      </w:r>
      <w:r w:rsidR="00B9186C" w:rsidRPr="0055600E">
        <w:rPr>
          <w:sz w:val="20"/>
          <w:szCs w:val="20"/>
        </w:rPr>
        <w:t xml:space="preserve">, while increasing student motivation. </w:t>
      </w:r>
    </w:p>
    <w:p w14:paraId="5B7CE680" w14:textId="7848BF12" w:rsidR="005C3821" w:rsidRPr="0055600E" w:rsidRDefault="005C3821" w:rsidP="005C3821">
      <w:pPr>
        <w:pStyle w:val="Heading2"/>
        <w:rPr>
          <w:sz w:val="21"/>
          <w:szCs w:val="22"/>
        </w:rPr>
      </w:pPr>
      <w:r w:rsidRPr="0055600E">
        <w:rPr>
          <w:sz w:val="21"/>
          <w:szCs w:val="22"/>
        </w:rPr>
        <w:t xml:space="preserve"> Bilingual teacher assistant program (btap) | FWISD| aUGUST 2017 – May 2018</w:t>
      </w:r>
    </w:p>
    <w:p w14:paraId="6D0C2ECE" w14:textId="456C427D" w:rsidR="005365DD" w:rsidRPr="0055600E" w:rsidRDefault="005365DD" w:rsidP="005365DD">
      <w:pPr>
        <w:pStyle w:val="ListBullet"/>
        <w:spacing w:line="240" w:lineRule="auto"/>
        <w:rPr>
          <w:sz w:val="20"/>
          <w:szCs w:val="20"/>
        </w:rPr>
      </w:pPr>
      <w:r w:rsidRPr="0055600E">
        <w:rPr>
          <w:sz w:val="20"/>
          <w:szCs w:val="20"/>
        </w:rPr>
        <w:t>Assisted and instructed 1</w:t>
      </w:r>
      <w:r w:rsidRPr="0055600E">
        <w:rPr>
          <w:sz w:val="20"/>
          <w:szCs w:val="20"/>
          <w:vertAlign w:val="superscript"/>
        </w:rPr>
        <w:t>st</w:t>
      </w:r>
      <w:r w:rsidRPr="0055600E">
        <w:rPr>
          <w:sz w:val="20"/>
          <w:szCs w:val="20"/>
        </w:rPr>
        <w:t xml:space="preserve"> and 3</w:t>
      </w:r>
      <w:r w:rsidRPr="0055600E">
        <w:rPr>
          <w:sz w:val="20"/>
          <w:szCs w:val="20"/>
          <w:vertAlign w:val="superscript"/>
        </w:rPr>
        <w:t>rd</w:t>
      </w:r>
      <w:r w:rsidRPr="0055600E">
        <w:rPr>
          <w:sz w:val="20"/>
          <w:szCs w:val="20"/>
        </w:rPr>
        <w:t xml:space="preserve"> grade by designing trait-driven classroom reading workshops in Spanish. </w:t>
      </w:r>
    </w:p>
    <w:p w14:paraId="5B331722" w14:textId="413C34D7" w:rsidR="005C3821" w:rsidRPr="0055600E" w:rsidRDefault="005C3821" w:rsidP="005C3821">
      <w:pPr>
        <w:pStyle w:val="Heading2"/>
        <w:rPr>
          <w:sz w:val="21"/>
          <w:szCs w:val="22"/>
        </w:rPr>
      </w:pPr>
      <w:r w:rsidRPr="0055600E">
        <w:rPr>
          <w:sz w:val="21"/>
          <w:szCs w:val="22"/>
        </w:rPr>
        <w:t xml:space="preserve">Child care | University christian church | oCTOBER 2017 – </w:t>
      </w:r>
      <w:r w:rsidR="00B9186C" w:rsidRPr="0055600E">
        <w:rPr>
          <w:sz w:val="21"/>
          <w:szCs w:val="22"/>
        </w:rPr>
        <w:t>December 2018</w:t>
      </w:r>
    </w:p>
    <w:p w14:paraId="192C84FD" w14:textId="58C6F8D0" w:rsidR="005C3821" w:rsidRPr="0055600E" w:rsidRDefault="00B9186C" w:rsidP="005C3821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55600E">
        <w:rPr>
          <w:sz w:val="20"/>
          <w:szCs w:val="20"/>
        </w:rPr>
        <w:t>Monitoring children while organizing rigorous activities</w:t>
      </w:r>
      <w:r w:rsidR="00312FAB" w:rsidRPr="0055600E">
        <w:rPr>
          <w:sz w:val="20"/>
          <w:szCs w:val="20"/>
        </w:rPr>
        <w:t>.</w:t>
      </w:r>
    </w:p>
    <w:p w14:paraId="5BF6A46B" w14:textId="77777777" w:rsidR="005C3821" w:rsidRPr="0055600E" w:rsidRDefault="005C3821" w:rsidP="005C3821">
      <w:pPr>
        <w:pStyle w:val="Heading2"/>
        <w:rPr>
          <w:sz w:val="21"/>
          <w:szCs w:val="22"/>
        </w:rPr>
      </w:pPr>
      <w:r w:rsidRPr="0055600E">
        <w:rPr>
          <w:sz w:val="21"/>
          <w:szCs w:val="22"/>
        </w:rPr>
        <w:t>Server | hanabi | August 2014 – August 2017</w:t>
      </w:r>
    </w:p>
    <w:p w14:paraId="200E73CA" w14:textId="393D57DD" w:rsidR="005C3821" w:rsidRPr="0055600E" w:rsidRDefault="00B9186C" w:rsidP="005C3821">
      <w:pPr>
        <w:pStyle w:val="ListBullet"/>
        <w:spacing w:line="240" w:lineRule="auto"/>
        <w:rPr>
          <w:sz w:val="20"/>
          <w:szCs w:val="20"/>
        </w:rPr>
      </w:pPr>
      <w:r w:rsidRPr="0055600E">
        <w:rPr>
          <w:sz w:val="20"/>
          <w:szCs w:val="20"/>
        </w:rPr>
        <w:t xml:space="preserve">Compiled financial transactions, enhanced sales by respectfully recommending additional items. </w:t>
      </w:r>
    </w:p>
    <w:p w14:paraId="01608BDC" w14:textId="613AB07C" w:rsidR="00B9186C" w:rsidRPr="0055600E" w:rsidRDefault="00B9186C" w:rsidP="005C3821">
      <w:pPr>
        <w:pStyle w:val="ListBullet"/>
        <w:spacing w:line="240" w:lineRule="auto"/>
        <w:rPr>
          <w:sz w:val="20"/>
          <w:szCs w:val="20"/>
        </w:rPr>
      </w:pPr>
      <w:r w:rsidRPr="0055600E">
        <w:rPr>
          <w:sz w:val="20"/>
          <w:szCs w:val="20"/>
        </w:rPr>
        <w:t xml:space="preserve">Sustained a </w:t>
      </w:r>
      <w:proofErr w:type="gramStart"/>
      <w:r w:rsidRPr="0055600E">
        <w:rPr>
          <w:sz w:val="20"/>
          <w:szCs w:val="20"/>
        </w:rPr>
        <w:t>team work</w:t>
      </w:r>
      <w:proofErr w:type="gramEnd"/>
      <w:r w:rsidRPr="0055600E">
        <w:rPr>
          <w:sz w:val="20"/>
          <w:szCs w:val="20"/>
        </w:rPr>
        <w:t xml:space="preserve"> mind frame by assisting other staff.</w:t>
      </w:r>
    </w:p>
    <w:p w14:paraId="111C39BD" w14:textId="77777777" w:rsidR="005C3821" w:rsidRPr="0055600E" w:rsidRDefault="005C3821" w:rsidP="00CB4933">
      <w:pPr>
        <w:pStyle w:val="Heading1"/>
        <w:rPr>
          <w:sz w:val="22"/>
          <w:szCs w:val="24"/>
        </w:rPr>
      </w:pPr>
    </w:p>
    <w:p w14:paraId="6EE6F993" w14:textId="349D4992" w:rsidR="006270A9" w:rsidRPr="0055600E" w:rsidRDefault="008D2A2D" w:rsidP="00CB4933">
      <w:pPr>
        <w:pStyle w:val="Heading1"/>
        <w:rPr>
          <w:sz w:val="22"/>
          <w:szCs w:val="24"/>
        </w:rPr>
      </w:pPr>
      <w:r w:rsidRPr="0055600E">
        <w:rPr>
          <w:sz w:val="22"/>
          <w:szCs w:val="24"/>
        </w:rPr>
        <w:t>Leadership</w:t>
      </w:r>
    </w:p>
    <w:p w14:paraId="2E0170FE" w14:textId="77777777" w:rsidR="006270A9" w:rsidRPr="0055600E" w:rsidRDefault="008D2A2D" w:rsidP="00CB4933">
      <w:pPr>
        <w:pStyle w:val="Heading2"/>
        <w:rPr>
          <w:sz w:val="21"/>
          <w:szCs w:val="22"/>
        </w:rPr>
      </w:pPr>
      <w:r w:rsidRPr="0055600E">
        <w:rPr>
          <w:sz w:val="21"/>
          <w:szCs w:val="22"/>
        </w:rPr>
        <w:t>Sigma Lambda alpha secretary and MGC Representative</w:t>
      </w:r>
    </w:p>
    <w:p w14:paraId="08588C08" w14:textId="44F382C0" w:rsidR="006270A9" w:rsidRPr="0055600E" w:rsidRDefault="00B9186C" w:rsidP="00CB4933">
      <w:pPr>
        <w:pStyle w:val="ListBullet"/>
        <w:spacing w:line="240" w:lineRule="auto"/>
        <w:rPr>
          <w:sz w:val="20"/>
          <w:szCs w:val="20"/>
        </w:rPr>
      </w:pPr>
      <w:r w:rsidRPr="0055600E">
        <w:rPr>
          <w:sz w:val="20"/>
          <w:szCs w:val="20"/>
        </w:rPr>
        <w:t>O</w:t>
      </w:r>
      <w:r w:rsidR="00D27C71" w:rsidRPr="0055600E">
        <w:rPr>
          <w:sz w:val="20"/>
          <w:szCs w:val="20"/>
        </w:rPr>
        <w:t>versaw meeting notes and keeping record of every documentations. As a MGC representative, I would represent my sorority in the Multicultural Greek Council Meetings</w:t>
      </w:r>
      <w:r w:rsidRPr="0055600E">
        <w:rPr>
          <w:sz w:val="20"/>
          <w:szCs w:val="20"/>
        </w:rPr>
        <w:t xml:space="preserve"> by delivering messages, establishing strong relationships,</w:t>
      </w:r>
      <w:r w:rsidR="00D27C71" w:rsidRPr="0055600E">
        <w:rPr>
          <w:sz w:val="20"/>
          <w:szCs w:val="20"/>
        </w:rPr>
        <w:t xml:space="preserve"> and would </w:t>
      </w:r>
      <w:r w:rsidRPr="0055600E">
        <w:rPr>
          <w:sz w:val="20"/>
          <w:szCs w:val="20"/>
        </w:rPr>
        <w:t xml:space="preserve">influence </w:t>
      </w:r>
      <w:r w:rsidR="00D27C71" w:rsidRPr="0055600E">
        <w:rPr>
          <w:sz w:val="20"/>
          <w:szCs w:val="20"/>
        </w:rPr>
        <w:t xml:space="preserve">overall decisions in the Greek community. </w:t>
      </w:r>
    </w:p>
    <w:p w14:paraId="4800B485" w14:textId="77777777" w:rsidR="006270A9" w:rsidRPr="0055600E" w:rsidRDefault="00D27C71" w:rsidP="00CB4933">
      <w:pPr>
        <w:pStyle w:val="Heading1"/>
        <w:rPr>
          <w:sz w:val="22"/>
          <w:szCs w:val="24"/>
        </w:rPr>
      </w:pPr>
      <w:r w:rsidRPr="0055600E">
        <w:rPr>
          <w:sz w:val="22"/>
          <w:szCs w:val="24"/>
        </w:rPr>
        <w:t>Volunteer Experience</w:t>
      </w:r>
    </w:p>
    <w:p w14:paraId="66660523" w14:textId="6A12235C" w:rsidR="007F111F" w:rsidRPr="0055600E" w:rsidRDefault="007F111F" w:rsidP="00CB4933">
      <w:pPr>
        <w:pStyle w:val="Heading2"/>
        <w:rPr>
          <w:sz w:val="21"/>
          <w:szCs w:val="22"/>
        </w:rPr>
      </w:pPr>
      <w:r w:rsidRPr="0055600E">
        <w:rPr>
          <w:sz w:val="21"/>
          <w:szCs w:val="22"/>
        </w:rPr>
        <w:t xml:space="preserve">Sigma lambda alpha | </w:t>
      </w:r>
      <w:r w:rsidR="00DF258F" w:rsidRPr="0055600E">
        <w:rPr>
          <w:sz w:val="21"/>
          <w:szCs w:val="22"/>
        </w:rPr>
        <w:t>2</w:t>
      </w:r>
      <w:r w:rsidRPr="0055600E">
        <w:rPr>
          <w:sz w:val="21"/>
          <w:szCs w:val="22"/>
        </w:rPr>
        <w:t xml:space="preserve">016 - </w:t>
      </w:r>
      <w:r w:rsidR="008800CD">
        <w:rPr>
          <w:sz w:val="21"/>
          <w:szCs w:val="22"/>
        </w:rPr>
        <w:t>2018</w:t>
      </w:r>
    </w:p>
    <w:p w14:paraId="303117AD" w14:textId="1661FC24" w:rsidR="007F111F" w:rsidRPr="0055600E" w:rsidRDefault="007F111F" w:rsidP="00CB4933">
      <w:pPr>
        <w:pStyle w:val="ListBullet"/>
        <w:spacing w:line="240" w:lineRule="auto"/>
        <w:rPr>
          <w:sz w:val="20"/>
          <w:szCs w:val="20"/>
        </w:rPr>
      </w:pPr>
      <w:r w:rsidRPr="0055600E">
        <w:rPr>
          <w:sz w:val="20"/>
          <w:szCs w:val="20"/>
        </w:rPr>
        <w:t xml:space="preserve">Community service in different areas, such as LEAPS, Sister-to-Sister, the HOPE haven, and the Boys and Girls Club (Philanthropy). </w:t>
      </w:r>
    </w:p>
    <w:p w14:paraId="5E1A3332" w14:textId="711011CC" w:rsidR="006270A9" w:rsidRPr="0055600E" w:rsidRDefault="00D27C71" w:rsidP="00CB4933">
      <w:pPr>
        <w:pStyle w:val="Heading2"/>
        <w:rPr>
          <w:sz w:val="21"/>
          <w:szCs w:val="22"/>
        </w:rPr>
      </w:pPr>
      <w:r w:rsidRPr="0055600E">
        <w:rPr>
          <w:sz w:val="21"/>
          <w:szCs w:val="22"/>
        </w:rPr>
        <w:lastRenderedPageBreak/>
        <w:t>Breakthrough volunteer</w:t>
      </w:r>
      <w:r w:rsidR="007F111F" w:rsidRPr="0055600E">
        <w:rPr>
          <w:sz w:val="21"/>
          <w:szCs w:val="22"/>
        </w:rPr>
        <w:t xml:space="preserve"> | 2006 – </w:t>
      </w:r>
      <w:r w:rsidR="008800CD">
        <w:rPr>
          <w:sz w:val="21"/>
          <w:szCs w:val="22"/>
        </w:rPr>
        <w:t>2019</w:t>
      </w:r>
      <w:r w:rsidR="007F111F" w:rsidRPr="0055600E">
        <w:rPr>
          <w:sz w:val="21"/>
          <w:szCs w:val="22"/>
        </w:rPr>
        <w:t xml:space="preserve"> </w:t>
      </w:r>
    </w:p>
    <w:p w14:paraId="2E2B000C" w14:textId="77777777" w:rsidR="00D27C71" w:rsidRPr="0055600E" w:rsidRDefault="00D27C71" w:rsidP="00CB4933">
      <w:pPr>
        <w:pStyle w:val="ListBullet"/>
        <w:spacing w:line="240" w:lineRule="auto"/>
        <w:rPr>
          <w:sz w:val="20"/>
          <w:szCs w:val="20"/>
        </w:rPr>
      </w:pPr>
      <w:r w:rsidRPr="0055600E">
        <w:rPr>
          <w:sz w:val="20"/>
          <w:szCs w:val="20"/>
        </w:rPr>
        <w:t>Teacher Assistant /Teacher/ Admissions Committee</w:t>
      </w:r>
      <w:r w:rsidRPr="0055600E">
        <w:rPr>
          <w:sz w:val="20"/>
          <w:szCs w:val="20"/>
        </w:rPr>
        <w:tab/>
      </w:r>
    </w:p>
    <w:p w14:paraId="42ADA201" w14:textId="14D28496" w:rsidR="00D27C71" w:rsidRPr="0055600E" w:rsidRDefault="00D27C71" w:rsidP="00CB4933">
      <w:pPr>
        <w:pStyle w:val="ListBullet"/>
        <w:spacing w:line="240" w:lineRule="auto"/>
        <w:rPr>
          <w:sz w:val="20"/>
          <w:szCs w:val="20"/>
        </w:rPr>
      </w:pPr>
      <w:r w:rsidRPr="0055600E">
        <w:rPr>
          <w:sz w:val="20"/>
          <w:szCs w:val="20"/>
        </w:rPr>
        <w:t xml:space="preserve">Assisted teacher </w:t>
      </w:r>
      <w:r w:rsidR="00312FAB" w:rsidRPr="0055600E">
        <w:rPr>
          <w:sz w:val="20"/>
          <w:szCs w:val="20"/>
        </w:rPr>
        <w:t>during lessons</w:t>
      </w:r>
    </w:p>
    <w:p w14:paraId="1A2CCB72" w14:textId="7C74C67D" w:rsidR="00D27C71" w:rsidRPr="0055600E" w:rsidRDefault="00312FAB" w:rsidP="00CB4933">
      <w:pPr>
        <w:pStyle w:val="ListBullet"/>
        <w:spacing w:line="240" w:lineRule="auto"/>
        <w:rPr>
          <w:sz w:val="20"/>
          <w:szCs w:val="20"/>
        </w:rPr>
      </w:pPr>
      <w:r w:rsidRPr="0055600E">
        <w:rPr>
          <w:sz w:val="20"/>
          <w:szCs w:val="20"/>
        </w:rPr>
        <w:t>Created and executed lesson plans throughout the school year</w:t>
      </w:r>
    </w:p>
    <w:p w14:paraId="4385880A" w14:textId="0E6513BC" w:rsidR="006270A9" w:rsidRPr="0055600E" w:rsidRDefault="00312FAB" w:rsidP="00CB4933">
      <w:pPr>
        <w:pStyle w:val="ListBullet"/>
        <w:spacing w:line="240" w:lineRule="auto"/>
        <w:rPr>
          <w:sz w:val="20"/>
          <w:szCs w:val="20"/>
        </w:rPr>
      </w:pPr>
      <w:r w:rsidRPr="0055600E">
        <w:rPr>
          <w:sz w:val="20"/>
          <w:szCs w:val="20"/>
        </w:rPr>
        <w:t>Partook in the rigorous process of the admissions committee</w:t>
      </w:r>
    </w:p>
    <w:p w14:paraId="74C0C73D" w14:textId="35EF11CA" w:rsidR="006270A9" w:rsidRPr="0055600E" w:rsidRDefault="00D27C71" w:rsidP="00CB4933">
      <w:pPr>
        <w:pStyle w:val="Heading2"/>
        <w:rPr>
          <w:sz w:val="21"/>
          <w:szCs w:val="22"/>
        </w:rPr>
      </w:pPr>
      <w:r w:rsidRPr="0055600E">
        <w:rPr>
          <w:sz w:val="21"/>
          <w:szCs w:val="22"/>
        </w:rPr>
        <w:t>Hispanic women network</w:t>
      </w:r>
      <w:r w:rsidR="007F111F" w:rsidRPr="0055600E">
        <w:rPr>
          <w:sz w:val="21"/>
          <w:szCs w:val="22"/>
        </w:rPr>
        <w:t xml:space="preserve"> | 2013 - 2015</w:t>
      </w:r>
    </w:p>
    <w:p w14:paraId="22A866AC" w14:textId="03F51181" w:rsidR="00D27C71" w:rsidRPr="0055600E" w:rsidRDefault="00312FAB" w:rsidP="00CB4933">
      <w:pPr>
        <w:pStyle w:val="ListBullet"/>
        <w:spacing w:line="240" w:lineRule="auto"/>
        <w:rPr>
          <w:sz w:val="20"/>
          <w:szCs w:val="20"/>
        </w:rPr>
      </w:pPr>
      <w:r w:rsidRPr="0055600E">
        <w:rPr>
          <w:sz w:val="20"/>
          <w:szCs w:val="20"/>
        </w:rPr>
        <w:t>Volunteered in food banks</w:t>
      </w:r>
    </w:p>
    <w:p w14:paraId="3177A389" w14:textId="17A73639" w:rsidR="00D27C71" w:rsidRPr="0055600E" w:rsidRDefault="00312FAB" w:rsidP="00CB4933">
      <w:pPr>
        <w:pStyle w:val="ListBullet"/>
        <w:spacing w:line="240" w:lineRule="auto"/>
        <w:rPr>
          <w:sz w:val="20"/>
          <w:szCs w:val="20"/>
        </w:rPr>
      </w:pPr>
      <w:r w:rsidRPr="0055600E">
        <w:rPr>
          <w:sz w:val="20"/>
          <w:szCs w:val="20"/>
        </w:rPr>
        <w:t xml:space="preserve">Helped organize fundraisers to raise money for scholarships </w:t>
      </w:r>
    </w:p>
    <w:p w14:paraId="5A243045" w14:textId="77777777" w:rsidR="00CB4933" w:rsidRPr="0055600E" w:rsidRDefault="005455EF" w:rsidP="00CB4933">
      <w:pPr>
        <w:pStyle w:val="Heading1"/>
        <w:rPr>
          <w:sz w:val="22"/>
          <w:szCs w:val="24"/>
        </w:rPr>
      </w:pPr>
      <w:r w:rsidRPr="0055600E">
        <w:rPr>
          <w:sz w:val="22"/>
          <w:szCs w:val="24"/>
        </w:rPr>
        <w:t>International Experience</w:t>
      </w:r>
    </w:p>
    <w:p w14:paraId="395CB7E9" w14:textId="3C973F44" w:rsidR="00CB4933" w:rsidRPr="0055600E" w:rsidRDefault="00AF60E5" w:rsidP="00CB4933">
      <w:pPr>
        <w:pStyle w:val="Heading1"/>
        <w:rPr>
          <w:color w:val="000000" w:themeColor="text1"/>
          <w:sz w:val="21"/>
          <w:szCs w:val="21"/>
        </w:rPr>
      </w:pPr>
      <w:r w:rsidRPr="0055600E">
        <w:rPr>
          <w:color w:val="000000" w:themeColor="text1"/>
          <w:sz w:val="21"/>
          <w:szCs w:val="21"/>
        </w:rPr>
        <w:t xml:space="preserve">TCU </w:t>
      </w:r>
      <w:r w:rsidR="00CB4933" w:rsidRPr="0055600E">
        <w:rPr>
          <w:color w:val="000000" w:themeColor="text1"/>
          <w:sz w:val="21"/>
          <w:szCs w:val="21"/>
        </w:rPr>
        <w:t>STUDY ABROAD | KORNMOD REALSKOLE | SILKEBORG, DENMARK | FEBURARY 2018- MARCH 2018</w:t>
      </w:r>
    </w:p>
    <w:p w14:paraId="36E492DC" w14:textId="1DB6AEA5" w:rsidR="005455EF" w:rsidRDefault="00B9186C" w:rsidP="00E01C75">
      <w:pPr>
        <w:pStyle w:val="Heading1"/>
        <w:numPr>
          <w:ilvl w:val="0"/>
          <w:numId w:val="26"/>
        </w:numPr>
        <w:rPr>
          <w:color w:val="000000" w:themeColor="text1"/>
          <w:sz w:val="21"/>
          <w:szCs w:val="21"/>
        </w:rPr>
      </w:pPr>
      <w:r w:rsidRPr="0055600E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Designed and </w:t>
      </w:r>
      <w:r w:rsidR="00312FAB" w:rsidRPr="0055600E">
        <w:rPr>
          <w:rFonts w:asciiTheme="minorHAnsi" w:hAnsiTheme="minorHAnsi"/>
          <w:b w:val="0"/>
          <w:color w:val="000000" w:themeColor="text1"/>
          <w:sz w:val="16"/>
          <w:szCs w:val="16"/>
        </w:rPr>
        <w:t>executed lesson</w:t>
      </w:r>
      <w:r w:rsidRPr="0055600E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plans with students abroad.</w:t>
      </w:r>
    </w:p>
    <w:p w14:paraId="0456A572" w14:textId="77777777" w:rsidR="008800CD" w:rsidRPr="008800CD" w:rsidRDefault="008800CD" w:rsidP="008800CD">
      <w:pPr>
        <w:pStyle w:val="Heading1"/>
        <w:rPr>
          <w:color w:val="000000" w:themeColor="text1"/>
          <w:sz w:val="21"/>
          <w:szCs w:val="21"/>
        </w:rPr>
      </w:pPr>
    </w:p>
    <w:p w14:paraId="78FF2BBC" w14:textId="1FB0795F" w:rsidR="007E02CF" w:rsidRPr="0055600E" w:rsidRDefault="007E02CF" w:rsidP="00CB4933">
      <w:pPr>
        <w:pStyle w:val="Heading1"/>
        <w:rPr>
          <w:sz w:val="22"/>
          <w:szCs w:val="24"/>
        </w:rPr>
      </w:pPr>
      <w:r w:rsidRPr="0055600E">
        <w:rPr>
          <w:sz w:val="22"/>
          <w:szCs w:val="24"/>
        </w:rPr>
        <w:t>References</w:t>
      </w:r>
    </w:p>
    <w:p w14:paraId="1C495C90" w14:textId="0C5E94B3" w:rsidR="0045024C" w:rsidRPr="0055600E" w:rsidRDefault="00B9186C" w:rsidP="007E02CF">
      <w:pPr>
        <w:pStyle w:val="Heading1"/>
        <w:rPr>
          <w:rFonts w:asciiTheme="minorHAnsi" w:eastAsia="MS Mincho" w:hAnsiTheme="minorHAnsi" w:cs="MS Mincho"/>
          <w:b w:val="0"/>
          <w:color w:val="000000" w:themeColor="text1"/>
          <w:sz w:val="20"/>
          <w:szCs w:val="20"/>
        </w:rPr>
      </w:pPr>
      <w:r w:rsidRPr="0055600E">
        <w:rPr>
          <w:rFonts w:asciiTheme="minorHAnsi" w:hAnsiTheme="minorHAnsi"/>
          <w:b w:val="0"/>
          <w:color w:val="000000" w:themeColor="text1"/>
          <w:sz w:val="20"/>
          <w:szCs w:val="20"/>
        </w:rPr>
        <w:t>Available upon request</w:t>
      </w:r>
    </w:p>
    <w:p w14:paraId="17EC007B" w14:textId="77777777" w:rsidR="007E02CF" w:rsidRPr="0055600E" w:rsidRDefault="007E02CF" w:rsidP="007E02CF">
      <w:pPr>
        <w:pStyle w:val="ListBullet"/>
        <w:numPr>
          <w:ilvl w:val="0"/>
          <w:numId w:val="0"/>
        </w:numPr>
        <w:rPr>
          <w:sz w:val="20"/>
          <w:szCs w:val="20"/>
        </w:rPr>
      </w:pPr>
    </w:p>
    <w:p w14:paraId="53DB2096" w14:textId="77777777" w:rsidR="007E02CF" w:rsidRPr="0055600E" w:rsidRDefault="007E02CF" w:rsidP="007E02CF">
      <w:pPr>
        <w:pStyle w:val="ListBullet"/>
        <w:numPr>
          <w:ilvl w:val="0"/>
          <w:numId w:val="0"/>
        </w:numPr>
        <w:ind w:left="216"/>
        <w:rPr>
          <w:sz w:val="20"/>
          <w:szCs w:val="20"/>
        </w:rPr>
      </w:pPr>
    </w:p>
    <w:sectPr w:rsidR="007E02CF" w:rsidRPr="0055600E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F0662" w14:textId="77777777" w:rsidR="001622D6" w:rsidRDefault="001622D6">
      <w:pPr>
        <w:spacing w:after="0"/>
      </w:pPr>
      <w:r>
        <w:separator/>
      </w:r>
    </w:p>
  </w:endnote>
  <w:endnote w:type="continuationSeparator" w:id="0">
    <w:p w14:paraId="3CC46D71" w14:textId="77777777" w:rsidR="001622D6" w:rsidRDefault="001622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G明朝B">
    <w:altName w:val="Cambria"/>
    <w:panose1 w:val="020B0604020202020204"/>
    <w:charset w:val="00"/>
    <w:family w:val="roman"/>
    <w:pitch w:val="default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DEED2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F258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0D71C" w14:textId="77777777" w:rsidR="001622D6" w:rsidRDefault="001622D6">
      <w:pPr>
        <w:spacing w:after="0"/>
      </w:pPr>
      <w:r>
        <w:separator/>
      </w:r>
    </w:p>
  </w:footnote>
  <w:footnote w:type="continuationSeparator" w:id="0">
    <w:p w14:paraId="6E7B38C1" w14:textId="77777777" w:rsidR="001622D6" w:rsidRDefault="001622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A4E7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CC367BA"/>
    <w:multiLevelType w:val="hybridMultilevel"/>
    <w:tmpl w:val="0CBABDB6"/>
    <w:lvl w:ilvl="0" w:tplc="223A4E7A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E27339"/>
    <w:multiLevelType w:val="hybridMultilevel"/>
    <w:tmpl w:val="466E50E2"/>
    <w:lvl w:ilvl="0" w:tplc="223A4E7A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A140A3"/>
    <w:multiLevelType w:val="hybridMultilevel"/>
    <w:tmpl w:val="E3ACD398"/>
    <w:lvl w:ilvl="0" w:tplc="223A4E7A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CCF6181"/>
    <w:multiLevelType w:val="hybridMultilevel"/>
    <w:tmpl w:val="DD94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AB35D20"/>
    <w:multiLevelType w:val="hybridMultilevel"/>
    <w:tmpl w:val="155A64A2"/>
    <w:lvl w:ilvl="0" w:tplc="223A4E7A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1E64AD"/>
    <w:multiLevelType w:val="hybridMultilevel"/>
    <w:tmpl w:val="159EB094"/>
    <w:lvl w:ilvl="0" w:tplc="223A4E7A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20"/>
  </w:num>
  <w:num w:numId="16">
    <w:abstractNumId w:val="12"/>
  </w:num>
  <w:num w:numId="17">
    <w:abstractNumId w:val="18"/>
  </w:num>
  <w:num w:numId="18">
    <w:abstractNumId w:val="10"/>
  </w:num>
  <w:num w:numId="19">
    <w:abstractNumId w:val="25"/>
  </w:num>
  <w:num w:numId="20">
    <w:abstractNumId w:val="21"/>
  </w:num>
  <w:num w:numId="21">
    <w:abstractNumId w:val="11"/>
  </w:num>
  <w:num w:numId="22">
    <w:abstractNumId w:val="16"/>
  </w:num>
  <w:num w:numId="23">
    <w:abstractNumId w:val="23"/>
  </w:num>
  <w:num w:numId="24">
    <w:abstractNumId w:val="17"/>
  </w:num>
  <w:num w:numId="25">
    <w:abstractNumId w:val="15"/>
  </w:num>
  <w:num w:numId="26">
    <w:abstractNumId w:val="24"/>
  </w:num>
  <w:num w:numId="27">
    <w:abstractNumId w:val="19"/>
  </w:num>
  <w:num w:numId="28">
    <w:abstractNumId w:val="1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06F"/>
    <w:rsid w:val="00032A3E"/>
    <w:rsid w:val="000A143B"/>
    <w:rsid w:val="000A4F59"/>
    <w:rsid w:val="00110527"/>
    <w:rsid w:val="00141A4C"/>
    <w:rsid w:val="001622D6"/>
    <w:rsid w:val="00180FCE"/>
    <w:rsid w:val="001B29CF"/>
    <w:rsid w:val="00224E4E"/>
    <w:rsid w:val="00233DD1"/>
    <w:rsid w:val="00257FFD"/>
    <w:rsid w:val="00267BD0"/>
    <w:rsid w:val="0028220F"/>
    <w:rsid w:val="002D6369"/>
    <w:rsid w:val="00305D6B"/>
    <w:rsid w:val="00312FAB"/>
    <w:rsid w:val="003133C2"/>
    <w:rsid w:val="00316894"/>
    <w:rsid w:val="00356C14"/>
    <w:rsid w:val="00393BD7"/>
    <w:rsid w:val="004079F9"/>
    <w:rsid w:val="00415DB1"/>
    <w:rsid w:val="0045024C"/>
    <w:rsid w:val="004720B5"/>
    <w:rsid w:val="004A0DED"/>
    <w:rsid w:val="005365DD"/>
    <w:rsid w:val="00542CBF"/>
    <w:rsid w:val="005455EF"/>
    <w:rsid w:val="0055600E"/>
    <w:rsid w:val="005C3821"/>
    <w:rsid w:val="00617B26"/>
    <w:rsid w:val="006270A9"/>
    <w:rsid w:val="00675956"/>
    <w:rsid w:val="00681034"/>
    <w:rsid w:val="006C606F"/>
    <w:rsid w:val="00733D09"/>
    <w:rsid w:val="00734B5F"/>
    <w:rsid w:val="007B61F1"/>
    <w:rsid w:val="007E02CF"/>
    <w:rsid w:val="007F111F"/>
    <w:rsid w:val="007F6679"/>
    <w:rsid w:val="00816216"/>
    <w:rsid w:val="008734D7"/>
    <w:rsid w:val="0087734B"/>
    <w:rsid w:val="008800CD"/>
    <w:rsid w:val="00894580"/>
    <w:rsid w:val="008D2A2D"/>
    <w:rsid w:val="008F41CD"/>
    <w:rsid w:val="0096133F"/>
    <w:rsid w:val="009A7E35"/>
    <w:rsid w:val="009D5933"/>
    <w:rsid w:val="00A069DA"/>
    <w:rsid w:val="00A80FB3"/>
    <w:rsid w:val="00AF544A"/>
    <w:rsid w:val="00AF60E5"/>
    <w:rsid w:val="00B601E5"/>
    <w:rsid w:val="00B9186C"/>
    <w:rsid w:val="00BD768D"/>
    <w:rsid w:val="00BE71C4"/>
    <w:rsid w:val="00C56A2B"/>
    <w:rsid w:val="00C61F8E"/>
    <w:rsid w:val="00C71BCC"/>
    <w:rsid w:val="00C72124"/>
    <w:rsid w:val="00C80B96"/>
    <w:rsid w:val="00C92BFB"/>
    <w:rsid w:val="00CB4933"/>
    <w:rsid w:val="00D27C71"/>
    <w:rsid w:val="00D869D2"/>
    <w:rsid w:val="00DF258F"/>
    <w:rsid w:val="00E01C75"/>
    <w:rsid w:val="00E83E4B"/>
    <w:rsid w:val="00F0686C"/>
    <w:rsid w:val="00FB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32AA5"/>
  <w15:chartTrackingRefBased/>
  <w15:docId w15:val="{C01115AF-00A6-FB4C-8351-8A9072D2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7F66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C56A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anortiz/Library/Containers/com.microsoft.Word/Data/Library/Caches/1033/TM02918880/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6098A5DA9BF74AB588A6761FF58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BE1CE-173C-1747-842D-F0C904AD0B03}"/>
      </w:docPartPr>
      <w:docPartBody>
        <w:p w:rsidR="004715DB" w:rsidRDefault="00D92BC9">
          <w:pPr>
            <w:pStyle w:val="636098A5DA9BF74AB588A6761FF5851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G明朝B">
    <w:altName w:val="Cambria"/>
    <w:panose1 w:val="020B0604020202020204"/>
    <w:charset w:val="00"/>
    <w:family w:val="roman"/>
    <w:pitch w:val="default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BC9"/>
    <w:rsid w:val="00231577"/>
    <w:rsid w:val="004715DB"/>
    <w:rsid w:val="004C3081"/>
    <w:rsid w:val="005A4F57"/>
    <w:rsid w:val="007B383E"/>
    <w:rsid w:val="00912B8C"/>
    <w:rsid w:val="00A66CB0"/>
    <w:rsid w:val="00A83DC9"/>
    <w:rsid w:val="00C14631"/>
    <w:rsid w:val="00CD27A5"/>
    <w:rsid w:val="00D92BC9"/>
    <w:rsid w:val="00DB794F"/>
    <w:rsid w:val="00E17B20"/>
    <w:rsid w:val="00E54E67"/>
    <w:rsid w:val="00F7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6098A5DA9BF74AB588A6761FF5851B">
    <w:name w:val="636098A5DA9BF74AB588A6761FF585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3122F-8CE6-A64C-9281-59EA0B992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6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Viri</dc:creator>
  <cp:keywords/>
  <dc:description/>
  <cp:lastModifiedBy>Ortiz, Viridiana</cp:lastModifiedBy>
  <cp:revision>6</cp:revision>
  <cp:lastPrinted>2021-04-03T20:23:00Z</cp:lastPrinted>
  <dcterms:created xsi:type="dcterms:W3CDTF">2021-04-03T20:23:00Z</dcterms:created>
  <dcterms:modified xsi:type="dcterms:W3CDTF">2021-05-29T20:26:00Z</dcterms:modified>
  <cp:version/>
</cp:coreProperties>
</file>